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BCF7F" w14:textId="77777777" w:rsidR="000271B7" w:rsidRDefault="00101B64" w:rsidP="00101B64">
      <w:pPr>
        <w:pStyle w:val="Title"/>
      </w:pPr>
      <w:r>
        <w:t xml:space="preserve">Sports </w:t>
      </w:r>
      <w:r w:rsidRPr="00101B64">
        <w:t>chatbot</w:t>
      </w:r>
      <w:r>
        <w:t xml:space="preserve"> </w:t>
      </w:r>
    </w:p>
    <w:sdt>
      <w:sdtPr>
        <w:id w:val="216403978"/>
        <w:placeholder>
          <w:docPart w:val="C6C0D50342AB8849B977C34C3750CC1C"/>
        </w:placeholder>
        <w:date w:fullDate="2018-06-22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40A41CB2" w14:textId="77777777" w:rsidR="000271B7" w:rsidRDefault="00101B64">
          <w:pPr>
            <w:pStyle w:val="Subtitle"/>
          </w:pPr>
          <w:r>
            <w:t>June 22, 2018</w:t>
          </w:r>
        </w:p>
      </w:sdtContent>
    </w:sdt>
    <w:p w14:paraId="72ED9F2B" w14:textId="77777777" w:rsidR="000271B7" w:rsidRDefault="001D584E">
      <w:pPr>
        <w:pStyle w:val="Heading1"/>
      </w:pPr>
      <w:r>
        <w:t>Overview</w:t>
      </w:r>
    </w:p>
    <w:p w14:paraId="210031E7" w14:textId="77777777" w:rsidR="000271B7" w:rsidRDefault="001D584E">
      <w:pPr>
        <w:pStyle w:val="Heading2"/>
      </w:pPr>
      <w:r>
        <w:t>Project Background and Description</w:t>
      </w:r>
    </w:p>
    <w:p w14:paraId="1F87395F" w14:textId="77777777" w:rsidR="000271B7" w:rsidRDefault="00101B64">
      <w:r>
        <w:t xml:space="preserve">The project idea came about when I became interested in cataloging arguments for news media outlets. Upon reflection, I came to realize that news is dominated by politics and political arguments concern sensitive matters that may not have wide appeal especially to prospective employers. </w:t>
      </w:r>
    </w:p>
    <w:p w14:paraId="21B0ABCF" w14:textId="77777777" w:rsidR="000271B7" w:rsidRDefault="001D584E">
      <w:pPr>
        <w:pStyle w:val="Heading2"/>
      </w:pPr>
      <w:r>
        <w:t>Project Scope</w:t>
      </w:r>
    </w:p>
    <w:p w14:paraId="11BBE3D1" w14:textId="77777777" w:rsidR="000271B7" w:rsidRDefault="001D584E">
      <w:pPr>
        <w:pStyle w:val="Heading2"/>
      </w:pPr>
      <w:r>
        <w:t>Deliverables</w:t>
      </w:r>
    </w:p>
    <w:sdt>
      <w:sdtPr>
        <w:id w:val="-1466881030"/>
        <w:placeholder>
          <w:docPart w:val="19B532A1A74A7A4BA2F412C0F1BBB5EC"/>
        </w:placeholder>
        <w15:appearance w15:val="hidden"/>
      </w:sdtPr>
      <w:sdtEndPr/>
      <w:sdtContent>
        <w:p w14:paraId="701F8491" w14:textId="759714C5" w:rsidR="00BB4C87" w:rsidRDefault="009A2883" w:rsidP="00BB4C87">
          <w:pPr>
            <w:pStyle w:val="ListParagraph"/>
            <w:numPr>
              <w:ilvl w:val="0"/>
              <w:numId w:val="5"/>
            </w:numPr>
          </w:pPr>
          <w:r>
            <w:t xml:space="preserve">Sports-Chatbot- </w:t>
          </w:r>
          <w:r w:rsidR="00BB4C87">
            <w:t>an in</w:t>
          </w:r>
          <w:r>
            <w:t xml:space="preserve">teractive computer program that can discuss sports </w:t>
          </w:r>
          <w:r w:rsidR="004D6E30">
            <w:t xml:space="preserve">related topics including Baseball, Football, Basketball and Hockey. The Sports-Chatbot </w:t>
          </w:r>
          <w:r w:rsidR="002D191D">
            <w:t xml:space="preserve">will have some </w:t>
          </w:r>
          <w:r w:rsidR="004D6E30">
            <w:t>knowledge of lesser known sports.</w:t>
          </w:r>
        </w:p>
        <w:p w14:paraId="042D9EFF" w14:textId="77777777" w:rsidR="00BB4C87" w:rsidRDefault="00BB4C87" w:rsidP="00BB4C87">
          <w:pPr>
            <w:pStyle w:val="ListParagraph"/>
            <w:numPr>
              <w:ilvl w:val="0"/>
              <w:numId w:val="5"/>
            </w:numPr>
          </w:pPr>
          <w:r>
            <w:t>Program would accept input from a keyboard and return output to a screen.</w:t>
          </w:r>
        </w:p>
      </w:sdtContent>
    </w:sdt>
    <w:p w14:paraId="65395AE6" w14:textId="77777777" w:rsidR="000271B7" w:rsidRDefault="000271B7"/>
    <w:p w14:paraId="64612795" w14:textId="77777777" w:rsidR="000271B7" w:rsidRDefault="00BB4C87">
      <w:pPr>
        <w:pStyle w:val="Heading2"/>
      </w:pPr>
      <w:r>
        <w:t>Data Source</w:t>
      </w:r>
    </w:p>
    <w:p w14:paraId="7E386CE5" w14:textId="77777777" w:rsidR="00BB4C87" w:rsidRDefault="00BB4C87" w:rsidP="00BB4C87">
      <w:pPr>
        <w:pStyle w:val="ListParagraph"/>
        <w:numPr>
          <w:ilvl w:val="0"/>
          <w:numId w:val="6"/>
        </w:numPr>
      </w:pPr>
      <w:r>
        <w:t>Two months of Reddit discussions for the following topics</w:t>
      </w:r>
    </w:p>
    <w:p w14:paraId="55B6915D" w14:textId="77777777" w:rsidR="00BB4C87" w:rsidRDefault="00BB4C87" w:rsidP="00BB4C87">
      <w:pPr>
        <w:pStyle w:val="ListParagraph"/>
        <w:numPr>
          <w:ilvl w:val="1"/>
          <w:numId w:val="6"/>
        </w:numPr>
      </w:pPr>
      <w:r>
        <w:t>Baseball, Football, Basketball, Hockey</w:t>
      </w:r>
    </w:p>
    <w:p w14:paraId="57F38682" w14:textId="1A1363AF" w:rsidR="00BB4C87" w:rsidRDefault="00AE5CFC" w:rsidP="00BB4C87">
      <w:pPr>
        <w:pStyle w:val="ListParagraph"/>
        <w:numPr>
          <w:ilvl w:val="0"/>
          <w:numId w:val="6"/>
        </w:numPr>
      </w:pPr>
      <w:r>
        <w:t>Reddit data source found on in</w:t>
      </w:r>
      <w:bookmarkStart w:id="0" w:name="_GoBack"/>
      <w:bookmarkEnd w:id="0"/>
      <w:r>
        <w:t>ternet</w:t>
      </w:r>
    </w:p>
    <w:p w14:paraId="74E3F43B" w14:textId="5CEF0D44" w:rsidR="00236F21" w:rsidRPr="00BB4C87" w:rsidRDefault="00236F21" w:rsidP="00BB4C87">
      <w:pPr>
        <w:pStyle w:val="ListParagraph"/>
        <w:numPr>
          <w:ilvl w:val="0"/>
          <w:numId w:val="6"/>
        </w:numPr>
      </w:pPr>
      <w:r>
        <w:t xml:space="preserve">Google </w:t>
      </w:r>
      <w:proofErr w:type="spellStart"/>
      <w:r>
        <w:t>BigQuery</w:t>
      </w:r>
      <w:proofErr w:type="spellEnd"/>
    </w:p>
    <w:p w14:paraId="347C0E61" w14:textId="77777777" w:rsidR="000271B7" w:rsidRDefault="000271B7" w:rsidP="00BB4C87">
      <w:pPr>
        <w:ind w:left="720"/>
      </w:pPr>
    </w:p>
    <w:p w14:paraId="16408153" w14:textId="77777777" w:rsidR="000271B7" w:rsidRDefault="00AE5CFC">
      <w:pPr>
        <w:pStyle w:val="Heading2"/>
      </w:pPr>
      <w:r>
        <w:t>Steps</w:t>
      </w:r>
    </w:p>
    <w:p w14:paraId="43ADF7B6" w14:textId="77777777" w:rsidR="000271B7" w:rsidRDefault="00AE5CFC" w:rsidP="00AE5CFC">
      <w:pPr>
        <w:pStyle w:val="ListParagraph"/>
        <w:numPr>
          <w:ilvl w:val="0"/>
          <w:numId w:val="7"/>
        </w:numPr>
      </w:pPr>
      <w:r>
        <w:t>Gather Data</w:t>
      </w:r>
    </w:p>
    <w:p w14:paraId="0404E18E" w14:textId="77777777" w:rsidR="00AE5CFC" w:rsidRDefault="00AE5CFC" w:rsidP="00AE5CFC">
      <w:pPr>
        <w:pStyle w:val="ListParagraph"/>
        <w:numPr>
          <w:ilvl w:val="0"/>
          <w:numId w:val="7"/>
        </w:numPr>
      </w:pPr>
      <w:r>
        <w:t>Write data to a relational database in question-response pairs</w:t>
      </w:r>
    </w:p>
    <w:p w14:paraId="4A4DAF4B" w14:textId="77777777" w:rsidR="00AE5CFC" w:rsidRDefault="00AE5CFC" w:rsidP="00AE5CFC">
      <w:pPr>
        <w:pStyle w:val="ListParagraph"/>
        <w:numPr>
          <w:ilvl w:val="0"/>
          <w:numId w:val="7"/>
        </w:numPr>
      </w:pPr>
      <w:r>
        <w:t xml:space="preserve">Vectorize data using </w:t>
      </w:r>
      <w:proofErr w:type="spellStart"/>
      <w:r>
        <w:t>SpaCy</w:t>
      </w:r>
      <w:proofErr w:type="spellEnd"/>
    </w:p>
    <w:p w14:paraId="214ABE9E" w14:textId="77777777" w:rsidR="00AE5CFC" w:rsidRDefault="00AE5CFC" w:rsidP="00AE5CFC">
      <w:pPr>
        <w:pStyle w:val="ListParagraph"/>
        <w:numPr>
          <w:ilvl w:val="0"/>
          <w:numId w:val="7"/>
        </w:numPr>
      </w:pPr>
      <w:r>
        <w:t xml:space="preserve">Use </w:t>
      </w:r>
      <w:proofErr w:type="spellStart"/>
      <w:r>
        <w:t>Tensorflow</w:t>
      </w:r>
      <w:proofErr w:type="spellEnd"/>
      <w:r>
        <w:t xml:space="preserve"> or </w:t>
      </w:r>
      <w:proofErr w:type="spellStart"/>
      <w:r>
        <w:t>Pytorch</w:t>
      </w:r>
      <w:proofErr w:type="spellEnd"/>
      <w:r>
        <w:t xml:space="preserve"> to generate sequence-to-sequence model</w:t>
      </w:r>
    </w:p>
    <w:p w14:paraId="4B7F7C3A" w14:textId="77777777" w:rsidR="00AE5CFC" w:rsidRDefault="00AE5CFC" w:rsidP="00AE5CFC">
      <w:pPr>
        <w:pStyle w:val="ListParagraph"/>
        <w:numPr>
          <w:ilvl w:val="0"/>
          <w:numId w:val="7"/>
        </w:numPr>
      </w:pPr>
      <w:r>
        <w:t>Create user front-end</w:t>
      </w:r>
    </w:p>
    <w:p w14:paraId="74CDAC30" w14:textId="77777777" w:rsidR="000271B7" w:rsidRDefault="00AE5CFC">
      <w:pPr>
        <w:pStyle w:val="Heading2"/>
      </w:pPr>
      <w:r>
        <w:t>Phase 2</w:t>
      </w:r>
    </w:p>
    <w:p w14:paraId="11539597" w14:textId="77777777" w:rsidR="000271B7" w:rsidRDefault="00AE5CFC" w:rsidP="00AE5CFC">
      <w:pPr>
        <w:pStyle w:val="ListParagraph"/>
        <w:numPr>
          <w:ilvl w:val="0"/>
          <w:numId w:val="8"/>
        </w:numPr>
      </w:pPr>
      <w:r>
        <w:t xml:space="preserve">Voice to Text </w:t>
      </w:r>
    </w:p>
    <w:p w14:paraId="4E9E87EA" w14:textId="77777777" w:rsidR="00AE5CFC" w:rsidRDefault="00AE5CFC" w:rsidP="00AE5CFC">
      <w:pPr>
        <w:pStyle w:val="ListParagraph"/>
        <w:numPr>
          <w:ilvl w:val="0"/>
          <w:numId w:val="8"/>
        </w:numPr>
      </w:pPr>
      <w:r>
        <w:t>Rule sets</w:t>
      </w:r>
    </w:p>
    <w:p w14:paraId="32D0EF7B" w14:textId="77777777" w:rsidR="000271B7" w:rsidRDefault="001D584E">
      <w:pPr>
        <w:pStyle w:val="Heading2"/>
      </w:pPr>
      <w:r>
        <w:t>Implementation Plan</w:t>
      </w:r>
    </w:p>
    <w:p w14:paraId="14800280" w14:textId="77777777" w:rsidR="000271B7" w:rsidRDefault="00AE5CFC" w:rsidP="00AE5CFC">
      <w:pPr>
        <w:pStyle w:val="ListParagraph"/>
        <w:numPr>
          <w:ilvl w:val="0"/>
          <w:numId w:val="9"/>
        </w:numPr>
      </w:pPr>
      <w:r>
        <w:t>Stor</w:t>
      </w:r>
      <w:r w:rsidR="003B6D70">
        <w:t>e</w:t>
      </w:r>
      <w:r>
        <w:t xml:space="preserve"> data in database (Completed this weekend)</w:t>
      </w:r>
    </w:p>
    <w:p w14:paraId="0DECA08D" w14:textId="77777777" w:rsidR="00AE5CFC" w:rsidRDefault="00AE5CFC" w:rsidP="00AE5CFC">
      <w:pPr>
        <w:pStyle w:val="ListParagraph"/>
        <w:numPr>
          <w:ilvl w:val="0"/>
          <w:numId w:val="9"/>
        </w:numPr>
      </w:pPr>
      <w:r>
        <w:t>Word Vectorization (Next Week)</w:t>
      </w:r>
    </w:p>
    <w:p w14:paraId="49D7EF9A" w14:textId="77777777" w:rsidR="00AE5CFC" w:rsidRDefault="00AE5CFC" w:rsidP="00AE5CFC">
      <w:pPr>
        <w:pStyle w:val="ListParagraph"/>
        <w:numPr>
          <w:ilvl w:val="0"/>
          <w:numId w:val="9"/>
        </w:numPr>
      </w:pPr>
      <w:r>
        <w:t>Neural Network Model Training</w:t>
      </w:r>
    </w:p>
    <w:p w14:paraId="7C0FD17D" w14:textId="77777777" w:rsidR="00DE689A" w:rsidRDefault="00DE689A" w:rsidP="00AE5CFC">
      <w:pPr>
        <w:pStyle w:val="ListParagraph"/>
        <w:numPr>
          <w:ilvl w:val="0"/>
          <w:numId w:val="9"/>
        </w:numPr>
      </w:pPr>
      <w:r>
        <w:lastRenderedPageBreak/>
        <w:t>Neo4J Graph Database</w:t>
      </w:r>
    </w:p>
    <w:p w14:paraId="05E4B3DB" w14:textId="77777777" w:rsidR="00DE689A" w:rsidRDefault="00DE689A" w:rsidP="00AE5CFC">
      <w:pPr>
        <w:pStyle w:val="ListParagraph"/>
        <w:numPr>
          <w:ilvl w:val="0"/>
          <w:numId w:val="9"/>
        </w:numPr>
      </w:pPr>
    </w:p>
    <w:p w14:paraId="31D48D62" w14:textId="77777777" w:rsidR="00AE5CFC" w:rsidRDefault="00AE5CFC" w:rsidP="00AE5CFC"/>
    <w:p w14:paraId="4240C49D" w14:textId="77777777" w:rsidR="000271B7" w:rsidRDefault="001D584E">
      <w:pPr>
        <w:pStyle w:val="Heading2"/>
      </w:pPr>
      <w:r>
        <w:t>High-Level Timeline/Schedule</w:t>
      </w:r>
    </w:p>
    <w:sdt>
      <w:sdtPr>
        <w:id w:val="1150491939"/>
        <w:placeholder>
          <w:docPart w:val="C5DB8A819DBECE448320BC7C86717DA5"/>
        </w:placeholder>
        <w:temporary/>
        <w:showingPlcHdr/>
        <w15:appearance w15:val="hidden"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77"/>
            <w:gridCol w:w="8783"/>
          </w:tblGrid>
          <w:tr w:rsidR="000271B7" w14:paraId="282165B0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14:paraId="49C396F9" w14:textId="77777777" w:rsidR="000271B7" w:rsidRDefault="001D584E">
                <w:r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 wp14:anchorId="4E157FD5" wp14:editId="29D5FCAD">
                          <wp:extent cx="141605" cy="141605"/>
                          <wp:effectExtent l="0" t="0" r="0" b="0"/>
                          <wp:docPr id="71" name="Group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72" name="Rectangle 7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3" name="Freeform 7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319EA39C" id="Group 5" o:spid="_x0000_s1026" style="width:11.15pt;height:11.15pt;mso-position-horizontal-relative:char;mso-position-vertical-relative:line" coordsize="141605,1416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">
                          <v:rect id="Rectangle 72" o:spid="_x0000_s1027" style="position:absolute;width:141605;height:1416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" fillcolor="#5b9bd5 [3204]" stroked="f" strokeweight="0"/>
                          <v:shape id="Freeform 73" o:spid="_x0000_s1028" style="position:absolute;left:58420;top:22225;width:24765;height:97155;visibility:visible;mso-wrap-style:square;v-text-anchor:top" coordsize="541,21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&#13;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14:paraId="6F83A36C" w14:textId="77777777" w:rsidR="000271B7" w:rsidRDefault="001D584E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[Describe what the high level timeline/schedule will be to plan, design, develop and deploy the project.  Generally, by when do you expect this project to be finished?]</w:t>
                </w:r>
              </w:p>
            </w:tc>
          </w:tr>
        </w:tbl>
        <w:p w14:paraId="2446E9BB" w14:textId="77777777" w:rsidR="000271B7" w:rsidRDefault="00A34A7C"/>
      </w:sdtContent>
    </w:sdt>
    <w:p w14:paraId="4F8167C6" w14:textId="77777777" w:rsidR="000271B7" w:rsidRDefault="001D584E">
      <w:pPr>
        <w:pStyle w:val="Heading1"/>
      </w:pPr>
      <w:r>
        <w:t>Approval and Authority to Proceed</w:t>
      </w:r>
    </w:p>
    <w:p w14:paraId="327703A7" w14:textId="77777777" w:rsidR="000271B7" w:rsidRDefault="001D584E">
      <w:r>
        <w:t xml:space="preserve">We approve the project as described </w:t>
      </w:r>
      <w:proofErr w:type="gramStart"/>
      <w:r>
        <w:t>above, and</w:t>
      </w:r>
      <w:proofErr w:type="gramEnd"/>
      <w:r>
        <w:t xml:space="preserve"> authorize the team to proceed.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596"/>
        <w:gridCol w:w="3596"/>
        <w:gridCol w:w="2158"/>
      </w:tblGrid>
      <w:tr w:rsidR="000271B7" w14:paraId="27C22385" w14:textId="77777777" w:rsidTr="00027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1AD3E6A7" w14:textId="77777777" w:rsidR="000271B7" w:rsidRDefault="001D584E">
            <w:r>
              <w:t>Name</w:t>
            </w:r>
          </w:p>
        </w:tc>
        <w:tc>
          <w:tcPr>
            <w:tcW w:w="1923" w:type="pct"/>
          </w:tcPr>
          <w:p w14:paraId="4E4444FF" w14:textId="77777777" w:rsidR="000271B7" w:rsidRDefault="001D584E">
            <w:r>
              <w:t>Title</w:t>
            </w:r>
          </w:p>
        </w:tc>
        <w:tc>
          <w:tcPr>
            <w:tcW w:w="1155" w:type="pct"/>
          </w:tcPr>
          <w:p w14:paraId="2C17CA8C" w14:textId="77777777" w:rsidR="000271B7" w:rsidRDefault="001D584E">
            <w:r>
              <w:t>Date</w:t>
            </w:r>
          </w:p>
        </w:tc>
      </w:tr>
      <w:tr w:rsidR="000271B7" w14:paraId="10ED9D60" w14:textId="77777777" w:rsidTr="000271B7">
        <w:tc>
          <w:tcPr>
            <w:tcW w:w="1923" w:type="pct"/>
          </w:tcPr>
          <w:p w14:paraId="5DD963CE" w14:textId="77777777" w:rsidR="000271B7" w:rsidRDefault="000271B7"/>
        </w:tc>
        <w:tc>
          <w:tcPr>
            <w:tcW w:w="1923" w:type="pct"/>
          </w:tcPr>
          <w:p w14:paraId="77D6C267" w14:textId="77777777" w:rsidR="000271B7" w:rsidRDefault="000271B7"/>
        </w:tc>
        <w:tc>
          <w:tcPr>
            <w:tcW w:w="1155" w:type="pct"/>
          </w:tcPr>
          <w:p w14:paraId="04ECF131" w14:textId="77777777" w:rsidR="000271B7" w:rsidRDefault="000271B7"/>
        </w:tc>
      </w:tr>
      <w:tr w:rsidR="000271B7" w14:paraId="21AB66C2" w14:textId="77777777" w:rsidTr="000271B7">
        <w:tc>
          <w:tcPr>
            <w:tcW w:w="1923" w:type="pct"/>
          </w:tcPr>
          <w:p w14:paraId="06BB24AD" w14:textId="77777777" w:rsidR="000271B7" w:rsidRDefault="000271B7"/>
        </w:tc>
        <w:tc>
          <w:tcPr>
            <w:tcW w:w="1923" w:type="pct"/>
          </w:tcPr>
          <w:p w14:paraId="547AA82F" w14:textId="77777777" w:rsidR="000271B7" w:rsidRDefault="000271B7"/>
        </w:tc>
        <w:tc>
          <w:tcPr>
            <w:tcW w:w="1155" w:type="pct"/>
          </w:tcPr>
          <w:p w14:paraId="0092FAC7" w14:textId="77777777" w:rsidR="000271B7" w:rsidRDefault="000271B7"/>
        </w:tc>
      </w:tr>
      <w:tr w:rsidR="000271B7" w14:paraId="2D89697C" w14:textId="77777777" w:rsidTr="000271B7">
        <w:tc>
          <w:tcPr>
            <w:tcW w:w="1923" w:type="pct"/>
          </w:tcPr>
          <w:p w14:paraId="4791D860" w14:textId="77777777" w:rsidR="000271B7" w:rsidRDefault="000271B7"/>
        </w:tc>
        <w:tc>
          <w:tcPr>
            <w:tcW w:w="1923" w:type="pct"/>
          </w:tcPr>
          <w:p w14:paraId="4126AD2F" w14:textId="77777777" w:rsidR="000271B7" w:rsidRDefault="000271B7"/>
        </w:tc>
        <w:tc>
          <w:tcPr>
            <w:tcW w:w="1155" w:type="pct"/>
          </w:tcPr>
          <w:p w14:paraId="03CEBF31" w14:textId="77777777" w:rsidR="000271B7" w:rsidRDefault="000271B7"/>
        </w:tc>
      </w:tr>
    </w:tbl>
    <w:p w14:paraId="0BA073BF" w14:textId="77777777" w:rsidR="000271B7" w:rsidRDefault="000271B7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1197"/>
        <w:gridCol w:w="1944"/>
        <w:gridCol w:w="175"/>
        <w:gridCol w:w="1078"/>
        <w:gridCol w:w="575"/>
        <w:gridCol w:w="1198"/>
        <w:gridCol w:w="1943"/>
        <w:gridCol w:w="174"/>
        <w:gridCol w:w="1076"/>
      </w:tblGrid>
      <w:tr w:rsidR="000271B7" w14:paraId="6BB10476" w14:textId="77777777">
        <w:trPr>
          <w:trHeight w:val="1080"/>
        </w:trPr>
        <w:tc>
          <w:tcPr>
            <w:tcW w:w="639" w:type="pct"/>
            <w:tcBorders>
              <w:bottom w:val="single" w:sz="8" w:space="0" w:color="404040" w:themeColor="text1" w:themeTint="BF"/>
            </w:tcBorders>
            <w:vAlign w:val="bottom"/>
          </w:tcPr>
          <w:p w14:paraId="2585149F" w14:textId="77777777" w:rsidR="000271B7" w:rsidRDefault="000271B7">
            <w:pPr>
              <w:pStyle w:val="NoSpacing"/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14:paraId="7D74CE02" w14:textId="77777777" w:rsidR="000271B7" w:rsidRDefault="000271B7">
            <w:pPr>
              <w:pStyle w:val="NoSpacing"/>
            </w:pPr>
          </w:p>
        </w:tc>
        <w:tc>
          <w:tcPr>
            <w:tcW w:w="93" w:type="pct"/>
            <w:vAlign w:val="bottom"/>
          </w:tcPr>
          <w:p w14:paraId="0510100D" w14:textId="77777777" w:rsidR="000271B7" w:rsidRDefault="000271B7">
            <w:pPr>
              <w:pStyle w:val="NoSpacing"/>
            </w:pPr>
          </w:p>
        </w:tc>
        <w:tc>
          <w:tcPr>
            <w:tcW w:w="576" w:type="pct"/>
            <w:tcBorders>
              <w:bottom w:val="single" w:sz="8" w:space="0" w:color="404040" w:themeColor="text1" w:themeTint="BF"/>
            </w:tcBorders>
            <w:vAlign w:val="bottom"/>
          </w:tcPr>
          <w:p w14:paraId="544476CC" w14:textId="77777777" w:rsidR="000271B7" w:rsidRDefault="000271B7">
            <w:pPr>
              <w:pStyle w:val="NoSpacing"/>
            </w:pPr>
          </w:p>
        </w:tc>
        <w:tc>
          <w:tcPr>
            <w:tcW w:w="307" w:type="pct"/>
            <w:vAlign w:val="bottom"/>
          </w:tcPr>
          <w:p w14:paraId="618E532A" w14:textId="77777777" w:rsidR="000271B7" w:rsidRDefault="000271B7">
            <w:pPr>
              <w:pStyle w:val="NoSpacing"/>
            </w:pPr>
          </w:p>
        </w:tc>
        <w:tc>
          <w:tcPr>
            <w:tcW w:w="640" w:type="pct"/>
            <w:tcBorders>
              <w:bottom w:val="single" w:sz="8" w:space="0" w:color="404040" w:themeColor="text1" w:themeTint="BF"/>
            </w:tcBorders>
            <w:vAlign w:val="bottom"/>
          </w:tcPr>
          <w:p w14:paraId="2C19510B" w14:textId="77777777" w:rsidR="000271B7" w:rsidRDefault="000271B7">
            <w:pPr>
              <w:pStyle w:val="NoSpacing"/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14:paraId="6246E437" w14:textId="77777777" w:rsidR="000271B7" w:rsidRDefault="000271B7">
            <w:pPr>
              <w:pStyle w:val="NoSpacing"/>
            </w:pPr>
          </w:p>
        </w:tc>
        <w:tc>
          <w:tcPr>
            <w:tcW w:w="93" w:type="pct"/>
            <w:vAlign w:val="bottom"/>
          </w:tcPr>
          <w:p w14:paraId="54AE0E49" w14:textId="77777777" w:rsidR="000271B7" w:rsidRDefault="000271B7">
            <w:pPr>
              <w:pStyle w:val="NoSpacing"/>
            </w:pPr>
          </w:p>
        </w:tc>
        <w:tc>
          <w:tcPr>
            <w:tcW w:w="575" w:type="pct"/>
            <w:tcBorders>
              <w:bottom w:val="single" w:sz="8" w:space="0" w:color="404040" w:themeColor="text1" w:themeTint="BF"/>
            </w:tcBorders>
            <w:vAlign w:val="bottom"/>
          </w:tcPr>
          <w:p w14:paraId="3466ED79" w14:textId="77777777" w:rsidR="000271B7" w:rsidRDefault="000271B7">
            <w:pPr>
              <w:pStyle w:val="NoSpacing"/>
            </w:pPr>
          </w:p>
        </w:tc>
      </w:tr>
      <w:tr w:rsidR="000271B7" w14:paraId="79D5428A" w14:textId="77777777">
        <w:tc>
          <w:tcPr>
            <w:tcW w:w="639" w:type="pct"/>
            <w:tcBorders>
              <w:top w:val="single" w:sz="8" w:space="0" w:color="404040" w:themeColor="text1" w:themeTint="BF"/>
            </w:tcBorders>
          </w:tcPr>
          <w:p w14:paraId="010503FA" w14:textId="77777777" w:rsidR="000271B7" w:rsidRDefault="001D584E">
            <w:r>
              <w:t>Approved By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14:paraId="387650E2" w14:textId="77777777" w:rsidR="000271B7" w:rsidRDefault="000271B7"/>
        </w:tc>
        <w:tc>
          <w:tcPr>
            <w:tcW w:w="93" w:type="pct"/>
          </w:tcPr>
          <w:p w14:paraId="2E09B762" w14:textId="77777777" w:rsidR="000271B7" w:rsidRDefault="000271B7"/>
        </w:tc>
        <w:tc>
          <w:tcPr>
            <w:tcW w:w="576" w:type="pct"/>
            <w:tcBorders>
              <w:top w:val="single" w:sz="8" w:space="0" w:color="404040" w:themeColor="text1" w:themeTint="BF"/>
            </w:tcBorders>
          </w:tcPr>
          <w:p w14:paraId="45CD0245" w14:textId="77777777" w:rsidR="000271B7" w:rsidRDefault="001D584E">
            <w:r>
              <w:t>Date</w:t>
            </w:r>
          </w:p>
        </w:tc>
        <w:tc>
          <w:tcPr>
            <w:tcW w:w="307" w:type="pct"/>
          </w:tcPr>
          <w:p w14:paraId="64DCD879" w14:textId="77777777" w:rsidR="000271B7" w:rsidRDefault="000271B7"/>
        </w:tc>
        <w:tc>
          <w:tcPr>
            <w:tcW w:w="640" w:type="pct"/>
            <w:tcBorders>
              <w:top w:val="single" w:sz="8" w:space="0" w:color="404040" w:themeColor="text1" w:themeTint="BF"/>
            </w:tcBorders>
          </w:tcPr>
          <w:p w14:paraId="076977C5" w14:textId="77777777" w:rsidR="000271B7" w:rsidRDefault="001D584E">
            <w:r>
              <w:t>Approved By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14:paraId="742483ED" w14:textId="77777777" w:rsidR="000271B7" w:rsidRDefault="000271B7"/>
        </w:tc>
        <w:tc>
          <w:tcPr>
            <w:tcW w:w="93" w:type="pct"/>
          </w:tcPr>
          <w:p w14:paraId="37E60040" w14:textId="77777777" w:rsidR="000271B7" w:rsidRDefault="000271B7"/>
        </w:tc>
        <w:tc>
          <w:tcPr>
            <w:tcW w:w="575" w:type="pct"/>
            <w:tcBorders>
              <w:top w:val="single" w:sz="8" w:space="0" w:color="404040" w:themeColor="text1" w:themeTint="BF"/>
            </w:tcBorders>
          </w:tcPr>
          <w:p w14:paraId="0DA4797C" w14:textId="77777777" w:rsidR="000271B7" w:rsidRDefault="001D584E">
            <w:r>
              <w:t>Date</w:t>
            </w:r>
          </w:p>
        </w:tc>
      </w:tr>
    </w:tbl>
    <w:p w14:paraId="0566A6B1" w14:textId="77777777" w:rsidR="000271B7" w:rsidRDefault="000271B7"/>
    <w:sectPr w:rsidR="000271B7">
      <w:headerReference w:type="default" r:id="rId11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F9646" w14:textId="77777777" w:rsidR="001D584E" w:rsidRDefault="001D584E">
      <w:pPr>
        <w:spacing w:after="0" w:line="240" w:lineRule="auto"/>
      </w:pPr>
      <w:r>
        <w:separator/>
      </w:r>
    </w:p>
  </w:endnote>
  <w:endnote w:type="continuationSeparator" w:id="0">
    <w:p w14:paraId="3B47CF1D" w14:textId="77777777" w:rsidR="001D584E" w:rsidRDefault="001D5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898B5" w14:textId="77777777" w:rsidR="001D584E" w:rsidRDefault="001D584E">
      <w:pPr>
        <w:spacing w:after="0" w:line="240" w:lineRule="auto"/>
      </w:pPr>
      <w:r>
        <w:separator/>
      </w:r>
    </w:p>
  </w:footnote>
  <w:footnote w:type="continuationSeparator" w:id="0">
    <w:p w14:paraId="3CE16D52" w14:textId="77777777" w:rsidR="001D584E" w:rsidRDefault="001D5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BD9BD" w14:textId="77777777" w:rsidR="000271B7" w:rsidRDefault="001D584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25577C" wp14:editId="6D99E5EB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165937" w14:textId="77777777" w:rsidR="000271B7" w:rsidRDefault="001D584E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25577C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" filled="f" stroked="f" strokeweight=".5pt">
              <v:textbox style="mso-fit-shape-to-text:t" inset="0,0,0,0">
                <w:txbxContent>
                  <w:p w14:paraId="44165937" w14:textId="77777777" w:rsidR="000271B7" w:rsidRDefault="001D584E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304DA7"/>
    <w:multiLevelType w:val="hybridMultilevel"/>
    <w:tmpl w:val="824AC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A3693"/>
    <w:multiLevelType w:val="hybridMultilevel"/>
    <w:tmpl w:val="D25251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4579D4"/>
    <w:multiLevelType w:val="hybridMultilevel"/>
    <w:tmpl w:val="A1582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732A4"/>
    <w:multiLevelType w:val="hybridMultilevel"/>
    <w:tmpl w:val="382A1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7F1137"/>
    <w:multiLevelType w:val="hybridMultilevel"/>
    <w:tmpl w:val="14D48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64"/>
    <w:rsid w:val="000271B7"/>
    <w:rsid w:val="00101B64"/>
    <w:rsid w:val="001D584E"/>
    <w:rsid w:val="00236F21"/>
    <w:rsid w:val="002D191D"/>
    <w:rsid w:val="003B6D70"/>
    <w:rsid w:val="004D6E30"/>
    <w:rsid w:val="005567CB"/>
    <w:rsid w:val="009A2883"/>
    <w:rsid w:val="00A34A7C"/>
    <w:rsid w:val="00AE5CFC"/>
    <w:rsid w:val="00BB4C87"/>
    <w:rsid w:val="00DE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96DB99"/>
  <w15:chartTrackingRefBased/>
  <w15:docId w15:val="{2CADD912-B82A-5E46-B8C6-997B186FA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ListParagraph">
    <w:name w:val="List Paragraph"/>
    <w:basedOn w:val="Normal"/>
    <w:uiPriority w:val="34"/>
    <w:unhideWhenUsed/>
    <w:qFormat/>
    <w:rsid w:val="00BB4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eve/Library/Containers/com.microsoft.Word/Data/Library/Application%20Support/Microsoft/Office/16.0/DTS/Search/%7b0E912225-B801-7D47-B2B8-C5955D07EF8E%7dtf0292781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6C0D50342AB8849B977C34C3750C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5AE9C-5F83-5741-93F8-1BFBE826F16F}"/>
      </w:docPartPr>
      <w:docPartBody>
        <w:p w:rsidR="00793C7F" w:rsidRDefault="00B158EB">
          <w:pPr>
            <w:pStyle w:val="C6C0D50342AB8849B977C34C3750CC1C"/>
          </w:pPr>
          <w:r>
            <w:t>[Select Date]</w:t>
          </w:r>
        </w:p>
      </w:docPartBody>
    </w:docPart>
    <w:docPart>
      <w:docPartPr>
        <w:name w:val="C5DB8A819DBECE448320BC7C86717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4B813-2C71-2F4B-B05D-E2C538A1BA9C}"/>
      </w:docPartPr>
      <w:docPartBody>
        <w:p w:rsidR="00793C7F" w:rsidRDefault="00B158EB">
          <w:pPr>
            <w:pStyle w:val="C5DB8A819DBECE448320BC7C86717DA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19B532A1A74A7A4BA2F412C0F1BBB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B99E9-84F1-CA4C-91F1-04A41E192EFE}"/>
      </w:docPartPr>
      <w:docPartBody>
        <w:p w:rsidR="00793C7F" w:rsidRDefault="00B158EB" w:rsidP="00B158EB">
          <w:pPr>
            <w:pStyle w:val="19B532A1A74A7A4BA2F412C0F1BBB5EC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EB"/>
    <w:rsid w:val="002A6FF1"/>
    <w:rsid w:val="00793C7F"/>
    <w:rsid w:val="00B1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6CF095309492498970EA8512242A9D">
    <w:name w:val="6A6CF095309492498970EA8512242A9D"/>
  </w:style>
  <w:style w:type="paragraph" w:customStyle="1" w:styleId="C6C0D50342AB8849B977C34C3750CC1C">
    <w:name w:val="C6C0D50342AB8849B977C34C3750CC1C"/>
  </w:style>
  <w:style w:type="character" w:styleId="PlaceholderText">
    <w:name w:val="Placeholder Text"/>
    <w:basedOn w:val="DefaultParagraphFont"/>
    <w:uiPriority w:val="99"/>
    <w:semiHidden/>
    <w:rsid w:val="00B158EB"/>
    <w:rPr>
      <w:color w:val="808080"/>
    </w:rPr>
  </w:style>
  <w:style w:type="paragraph" w:customStyle="1" w:styleId="C5DB8A819DBECE448320BC7C86717DA5">
    <w:name w:val="C5DB8A819DBECE448320BC7C86717DA5"/>
  </w:style>
  <w:style w:type="paragraph" w:customStyle="1" w:styleId="19B532A1A74A7A4BA2F412C0F1BBB5EC">
    <w:name w:val="19B532A1A74A7A4BA2F412C0F1BBB5EC"/>
    <w:rsid w:val="00B158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844755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2012-06-27T21:54:00+00:00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1588199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TP102927812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98CE6-E20C-4A5D-A596-A2C4B36876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6D547B-1A8E-42A3-8288-1ECB4B3B303B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BEC40993-AC7E-3348-A039-EC7E2A122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{0E912225-B801-7D47-B2B8-C5955D07EF8E}tf02927813.dotx</Template>
  <TotalTime>72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Steve Gregoire</cp:lastModifiedBy>
  <cp:revision>3</cp:revision>
  <dcterms:created xsi:type="dcterms:W3CDTF">2018-06-22T17:46:00Z</dcterms:created>
  <dcterms:modified xsi:type="dcterms:W3CDTF">2018-06-27T00:19:00Z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